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9" w:type="pct"/>
        <w:tblCellMar>
          <w:left w:w="0" w:type="dxa"/>
          <w:right w:w="0" w:type="dxa"/>
        </w:tblCellMar>
        <w:tblLook w:val="04A0"/>
      </w:tblPr>
      <w:tblGrid>
        <w:gridCol w:w="540"/>
        <w:gridCol w:w="1927"/>
        <w:gridCol w:w="1698"/>
        <w:gridCol w:w="84"/>
        <w:gridCol w:w="6550"/>
        <w:gridCol w:w="20"/>
      </w:tblGrid>
      <w:tr w:rsidR="004B4147" w:rsidRPr="004B4147" w:rsidTr="004E59D6">
        <w:trPr>
          <w:gridAfter w:val="1"/>
          <w:wAfter w:w="20" w:type="dxa"/>
        </w:trPr>
        <w:tc>
          <w:tcPr>
            <w:tcW w:w="2467" w:type="dxa"/>
            <w:gridSpan w:val="2"/>
          </w:tcPr>
          <w:p w:rsidR="004B4147" w:rsidRPr="004B4147" w:rsidRDefault="00AA7E4B" w:rsidP="004B4147">
            <w:pPr>
              <w:pStyle w:val="Logo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130" o:spid="_x0000_s1026" alt="&quot;&quot;" style="width:78.75pt;height:61.6pt;mso-position-horizontal-relative:char;mso-position-vertical-relative:line" coordorigin="1524,-284" coordsize="10001,7734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27" type="#_x0000_t202" style="position:absolute;left:1524;top:-284;width:5905;height:7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4B4147" w:rsidRPr="00727A84" w:rsidRDefault="00E3642D" w:rsidP="00890F1A">
                          <w:pPr>
                            <w:pStyle w:val="Logo"/>
                            <w:rPr>
                              <w:color w:val="3AA264" w:themeColor="accent4" w:themeShade="80"/>
                              <w:sz w:val="24"/>
                              <w:szCs w:val="24"/>
                            </w:rPr>
                          </w:pPr>
                          <w:r w:rsidRPr="00727A84">
                            <w:rPr>
                              <w:color w:val="3AA264" w:themeColor="accent4" w:themeShade="80"/>
                            </w:rPr>
                            <w:t>JQQ</w:t>
                          </w:r>
                        </w:p>
                      </w:txbxContent>
                    </v:textbox>
                  </v:shape>
                  <v:shape id="TextBox 6" o:spid="_x0000_s1028" type="#_x0000_t202" style="position:absolute;left:6187;top:-94;width:5338;height:73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4B4147" w:rsidRPr="00727A84" w:rsidRDefault="00E3642D" w:rsidP="00890F1A">
                          <w:pPr>
                            <w:pStyle w:val="Logo"/>
                            <w:rPr>
                              <w:color w:val="3AA264" w:themeColor="accent4" w:themeShade="80"/>
                              <w:sz w:val="24"/>
                              <w:szCs w:val="24"/>
                            </w:rPr>
                          </w:pPr>
                          <w:r w:rsidRPr="00727A84">
                            <w:rPr>
                              <w:color w:val="3AA264" w:themeColor="accent4" w:themeShade="80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7" o:spid="_x0000_s1029" alt="&quot;&quot;" style="position:absolute;rotation:15;visibility:visibl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<v:stroke joinstyle="miter" endcap="round"/>
                    <o:lock v:ext="edit" shapetype="f"/>
                  </v:line>
                  <w10:wrap type="none"/>
                  <w10:anchorlock/>
                </v:group>
              </w:pict>
            </w:r>
          </w:p>
        </w:tc>
        <w:tc>
          <w:tcPr>
            <w:tcW w:w="8333" w:type="dxa"/>
            <w:gridSpan w:val="3"/>
            <w:tcBorders>
              <w:bottom w:val="single" w:sz="4" w:space="0" w:color="FFFFFF" w:themeColor="background1"/>
            </w:tcBorders>
          </w:tcPr>
          <w:p w:rsidR="004B4147" w:rsidRPr="00727A84" w:rsidRDefault="00E3642D" w:rsidP="004B4147">
            <w:pPr>
              <w:pStyle w:val="Title"/>
              <w:rPr>
                <w:color w:val="3AA264" w:themeColor="accent4" w:themeShade="80"/>
              </w:rPr>
            </w:pPr>
            <w:r w:rsidRPr="00727A84">
              <w:rPr>
                <w:color w:val="3AA264" w:themeColor="accent4" w:themeShade="80"/>
              </w:rPr>
              <w:t>Jared Q.</w:t>
            </w:r>
          </w:p>
          <w:p w:rsidR="004B4147" w:rsidRPr="004B4147" w:rsidRDefault="00E3642D" w:rsidP="00A21AF8">
            <w:pPr>
              <w:pStyle w:val="Subtitle"/>
            </w:pPr>
            <w:r w:rsidRPr="00727A84">
              <w:rPr>
                <w:color w:val="3AA264" w:themeColor="accent4" w:themeShade="80"/>
              </w:rPr>
              <w:t>Siddle</w:t>
            </w:r>
          </w:p>
        </w:tc>
      </w:tr>
      <w:tr w:rsidR="00A21AF8" w:rsidRPr="004B4147" w:rsidTr="004E59D6">
        <w:trPr>
          <w:gridAfter w:val="1"/>
          <w:wAfter w:w="20" w:type="dxa"/>
        </w:trPr>
        <w:tc>
          <w:tcPr>
            <w:tcW w:w="2467" w:type="dxa"/>
            <w:gridSpan w:val="2"/>
          </w:tcPr>
          <w:p w:rsidR="00A21AF8" w:rsidRPr="004B4147" w:rsidRDefault="00A21AF8" w:rsidP="000161E1"/>
        </w:tc>
        <w:tc>
          <w:tcPr>
            <w:tcW w:w="8333" w:type="dxa"/>
            <w:gridSpan w:val="3"/>
            <w:tcBorders>
              <w:top w:val="single" w:sz="4" w:space="0" w:color="FFFFFF" w:themeColor="background1"/>
            </w:tcBorders>
          </w:tcPr>
          <w:p w:rsidR="00A21AF8" w:rsidRPr="004B4147" w:rsidRDefault="00A21AF8" w:rsidP="00A21AF8">
            <w:pPr>
              <w:pStyle w:val="Jobtitle"/>
            </w:pPr>
          </w:p>
        </w:tc>
      </w:tr>
      <w:tr w:rsidR="007772B1" w:rsidRPr="004B4147" w:rsidTr="004E59D6">
        <w:trPr>
          <w:gridAfter w:val="1"/>
          <w:wAfter w:w="20" w:type="dxa"/>
          <w:trHeight w:val="720"/>
        </w:trPr>
        <w:tc>
          <w:tcPr>
            <w:tcW w:w="2467" w:type="dxa"/>
            <w:gridSpan w:val="2"/>
          </w:tcPr>
          <w:p w:rsidR="007772B1" w:rsidRPr="004B4147" w:rsidRDefault="007772B1" w:rsidP="00A21AF8"/>
        </w:tc>
        <w:tc>
          <w:tcPr>
            <w:tcW w:w="8333" w:type="dxa"/>
            <w:gridSpan w:val="3"/>
          </w:tcPr>
          <w:p w:rsidR="007772B1" w:rsidRDefault="007772B1" w:rsidP="00A21AF8">
            <w:pPr>
              <w:pStyle w:val="Jobtitle"/>
            </w:pPr>
          </w:p>
        </w:tc>
      </w:tr>
      <w:tr w:rsidR="00BF0DAF" w:rsidRPr="00997E86" w:rsidTr="004E59D6">
        <w:trPr>
          <w:gridAfter w:val="1"/>
          <w:wAfter w:w="20" w:type="dxa"/>
        </w:trPr>
        <w:tc>
          <w:tcPr>
            <w:tcW w:w="540" w:type="dxa"/>
            <w:vAlign w:val="center"/>
          </w:tcPr>
          <w:p w:rsidR="00BF0DAF" w:rsidRPr="00997E86" w:rsidRDefault="00AA7E4B" w:rsidP="00BF0DAF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131" o:spid="_x0000_s1042" alt="Icon Phone" style="width:16.8pt;height:16.8pt;mso-position-horizontal-relative:char;mso-position-vertical-relative:line" coordorigin="5158,21295" coordsize="2130,2130">
                  <v:rect id="Rectangle 132" o:spid="_x0000_s1044" alt="&quot;&quot;" style="position:absolute;left:5158;top:21295;width:2131;height:21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<o:lock v:ext="edit" aspectratio="t"/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8" o:spid="_x0000_s1043" type="#_x0000_t75" alt="Icon Phone" style="position:absolute;left:5770;top:21906;width:908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">
                    <v:imagedata r:id="rId10" o:title="Icon Phone"/>
                  </v:shape>
                  <w10:wrap type="none"/>
                  <w10:anchorlock/>
                </v:group>
              </w:pict>
            </w:r>
          </w:p>
        </w:tc>
        <w:tc>
          <w:tcPr>
            <w:tcW w:w="3625" w:type="dxa"/>
            <w:gridSpan w:val="2"/>
            <w:vAlign w:val="center"/>
          </w:tcPr>
          <w:p w:rsidR="00BF0DAF" w:rsidRPr="00727A84" w:rsidRDefault="00E3642D" w:rsidP="00BF0DAF">
            <w:pPr>
              <w:pStyle w:val="Contact"/>
              <w:rPr>
                <w:color w:val="3AA264" w:themeColor="accent4" w:themeShade="80"/>
              </w:rPr>
            </w:pPr>
            <w:r w:rsidRPr="00727A84">
              <w:rPr>
                <w:color w:val="3AA264" w:themeColor="accent4" w:themeShade="80"/>
              </w:rPr>
              <w:t>(704) 214-2306</w:t>
            </w:r>
          </w:p>
        </w:tc>
        <w:tc>
          <w:tcPr>
            <w:tcW w:w="84" w:type="dxa"/>
          </w:tcPr>
          <w:p w:rsidR="00BF0DAF" w:rsidRPr="00997E86" w:rsidRDefault="00BF0DAF" w:rsidP="00BF0DAF"/>
        </w:tc>
        <w:tc>
          <w:tcPr>
            <w:tcW w:w="6551" w:type="dxa"/>
            <w:vMerge w:val="restart"/>
          </w:tcPr>
          <w:p w:rsidR="00BF0DAF" w:rsidRPr="00727A84" w:rsidRDefault="0030055E" w:rsidP="0030055E">
            <w:pPr>
              <w:pStyle w:val="Heading1"/>
              <w:rPr>
                <w:color w:val="3AA264" w:themeColor="accent4" w:themeShade="80"/>
              </w:rPr>
            </w:pPr>
            <w:r w:rsidRPr="00727A84">
              <w:rPr>
                <w:color w:val="3AA264" w:themeColor="accent4" w:themeShade="80"/>
              </w:rPr>
              <w:t>Summary</w:t>
            </w:r>
          </w:p>
        </w:tc>
      </w:tr>
      <w:tr w:rsidR="00BF0DAF" w:rsidRPr="00997E86" w:rsidTr="004E59D6">
        <w:trPr>
          <w:gridAfter w:val="1"/>
          <w:wAfter w:w="20" w:type="dxa"/>
        </w:trPr>
        <w:tc>
          <w:tcPr>
            <w:tcW w:w="540" w:type="dxa"/>
            <w:vAlign w:val="center"/>
          </w:tcPr>
          <w:p w:rsidR="00BF0DAF" w:rsidRPr="00621B5C" w:rsidRDefault="00AA7E4B" w:rsidP="00BF0DAF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137" o:spid="_x0000_s1039" alt="Icon Email" style="width:16.8pt;height:16.8pt;mso-position-horizontal-relative:char;mso-position-vertical-relative:line" coordorigin="5158,24029" coordsize="2130,2130">
                  <v:rect id="Rectangle 138" o:spid="_x0000_s1041" alt="&quot;&quot;" style="position:absolute;left:5158;top:24029;width:2131;height:21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<o:lock v:ext="edit" aspectratio="t"/>
                  </v:rect>
                  <v:shape id="Graphic 30" o:spid="_x0000_s1040" type="#_x0000_t75" alt="Icon Email" style="position:absolute;left:5717;top:24725;width:970;height:7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">
                    <v:imagedata r:id="rId11" o:title="Icon Email"/>
                  </v:shape>
                  <w10:wrap type="none"/>
                  <w10:anchorlock/>
                </v:group>
              </w:pict>
            </w:r>
          </w:p>
        </w:tc>
        <w:tc>
          <w:tcPr>
            <w:tcW w:w="3625" w:type="dxa"/>
            <w:gridSpan w:val="2"/>
            <w:vAlign w:val="center"/>
          </w:tcPr>
          <w:p w:rsidR="00BF0DAF" w:rsidRPr="00727A84" w:rsidRDefault="00E3642D" w:rsidP="00BF0DAF">
            <w:pPr>
              <w:pStyle w:val="Contact"/>
              <w:rPr>
                <w:color w:val="3AA264" w:themeColor="accent4" w:themeShade="80"/>
              </w:rPr>
            </w:pPr>
            <w:r w:rsidRPr="00727A84">
              <w:rPr>
                <w:color w:val="3AA264" w:themeColor="accent4" w:themeShade="80"/>
              </w:rPr>
              <w:t>jaredsiddle@yahoo.com</w:t>
            </w:r>
          </w:p>
        </w:tc>
        <w:tc>
          <w:tcPr>
            <w:tcW w:w="84" w:type="dxa"/>
          </w:tcPr>
          <w:p w:rsidR="00BF0DAF" w:rsidRPr="00997E86" w:rsidRDefault="00BF0DAF" w:rsidP="00BF0DAF"/>
        </w:tc>
        <w:tc>
          <w:tcPr>
            <w:tcW w:w="6551" w:type="dxa"/>
            <w:vMerge/>
          </w:tcPr>
          <w:p w:rsidR="00BF0DAF" w:rsidRPr="00997E86" w:rsidRDefault="00BF0DAF" w:rsidP="00BF0DAF"/>
        </w:tc>
      </w:tr>
      <w:tr w:rsidR="00CD2FD2" w:rsidRPr="00CD2FD2" w:rsidTr="004E59D6">
        <w:trPr>
          <w:trHeight w:val="432"/>
        </w:trPr>
        <w:tc>
          <w:tcPr>
            <w:tcW w:w="540" w:type="dxa"/>
            <w:vAlign w:val="center"/>
          </w:tcPr>
          <w:p w:rsidR="00CD2FD2" w:rsidRPr="00621B5C" w:rsidRDefault="00AA7E4B" w:rsidP="00CD2FD2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140" o:spid="_x0000_s1036" alt="Icon Location" style="width:16.8pt;height:16.8pt;mso-position-horizontal-relative:char;mso-position-vertical-relative:line" coordorigin="5158,26764" coordsize="2130,2130">
                  <v:rect id="Rectangle 141" o:spid="_x0000_s1038" alt="&quot;&quot;" style="position:absolute;left:5158;top:26764;width:2131;height:21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<o:lock v:ext="edit" aspectratio="t"/>
                  </v:rect>
                  <v:shape id="Graphic 29" o:spid="_x0000_s1037" type="#_x0000_t75" alt="Icon Location" style="position:absolute;left:5831;top:27245;width:785;height:11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">
                    <v:imagedata r:id="rId12" o:title="Icon Location"/>
                  </v:shape>
                  <w10:wrap type="none"/>
                  <w10:anchorlock/>
                </v:group>
              </w:pict>
            </w:r>
          </w:p>
        </w:tc>
        <w:tc>
          <w:tcPr>
            <w:tcW w:w="3625" w:type="dxa"/>
            <w:gridSpan w:val="2"/>
            <w:vAlign w:val="center"/>
          </w:tcPr>
          <w:p w:rsidR="00CD2FD2" w:rsidRPr="00727A84" w:rsidRDefault="00E3642D" w:rsidP="00CD2FD2">
            <w:pPr>
              <w:pStyle w:val="Contact"/>
              <w:rPr>
                <w:color w:val="3AA264" w:themeColor="accent4" w:themeShade="80"/>
              </w:rPr>
            </w:pPr>
            <w:r w:rsidRPr="00727A84">
              <w:rPr>
                <w:color w:val="3AA264" w:themeColor="accent4" w:themeShade="80"/>
              </w:rPr>
              <w:t>Charlotte, NC / USA</w:t>
            </w:r>
          </w:p>
        </w:tc>
        <w:tc>
          <w:tcPr>
            <w:tcW w:w="84" w:type="dxa"/>
          </w:tcPr>
          <w:p w:rsidR="00CD2FD2" w:rsidRPr="00997E86" w:rsidRDefault="00CD2FD2" w:rsidP="00CD2FD2"/>
        </w:tc>
        <w:tc>
          <w:tcPr>
            <w:tcW w:w="6551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997E86" w:rsidRDefault="004E59D6" w:rsidP="00A95851">
            <w:pPr>
              <w:pStyle w:val="Introduction"/>
            </w:pPr>
            <w:r>
              <w:rPr>
                <w:sz w:val="24"/>
                <w:szCs w:val="24"/>
              </w:rPr>
              <w:t xml:space="preserve"> Having the ambitious drive to be a Database A</w:t>
            </w:r>
            <w:r w:rsidR="0030055E" w:rsidRPr="0030055E">
              <w:rPr>
                <w:sz w:val="24"/>
                <w:szCs w:val="24"/>
              </w:rPr>
              <w:t>dministrator.</w:t>
            </w:r>
            <w:r w:rsidR="00A958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With the extensive training in database administration, backup, </w:t>
            </w:r>
            <w:r w:rsidR="00A95851">
              <w:rPr>
                <w:sz w:val="24"/>
                <w:szCs w:val="24"/>
              </w:rPr>
              <w:t>recovery and performance tuning. My expertise in software integration reinforced by the ability to develop solutions that improve efficiency, and productivity.</w:t>
            </w:r>
            <w:r w:rsidR="00335D96">
              <w:t xml:space="preserve"> </w:t>
            </w:r>
            <w:r w:rsidR="00A95851" w:rsidRPr="000B51E8">
              <w:rPr>
                <w:sz w:val="24"/>
                <w:szCs w:val="24"/>
              </w:rPr>
              <w:t>Enthusiastic with strong work ethic and company- first attitude.</w:t>
            </w:r>
          </w:p>
        </w:tc>
        <w:tc>
          <w:tcPr>
            <w:tcW w:w="20" w:type="dxa"/>
            <w:vMerge w:val="restart"/>
            <w:tcBorders>
              <w:bottom w:val="single" w:sz="4" w:space="0" w:color="D9D9D9" w:themeColor="background1" w:themeShade="D9"/>
            </w:tcBorders>
          </w:tcPr>
          <w:p w:rsidR="00CD2FD2" w:rsidRPr="00CD2FD2" w:rsidRDefault="00CD2FD2" w:rsidP="00CD2FD2">
            <w:pPr>
              <w:rPr>
                <w:lang w:val="it-IT"/>
              </w:rPr>
            </w:pPr>
          </w:p>
        </w:tc>
      </w:tr>
      <w:tr w:rsidR="00CD2FD2" w:rsidRPr="00997E86" w:rsidTr="004E59D6">
        <w:tc>
          <w:tcPr>
            <w:tcW w:w="540" w:type="dxa"/>
            <w:vAlign w:val="center"/>
          </w:tcPr>
          <w:p w:rsidR="00CD2FD2" w:rsidRPr="00621B5C" w:rsidRDefault="00AA7E4B" w:rsidP="00CD2FD2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143" o:spid="_x0000_s1033" alt="Icon LinkedIn" style="width:16.8pt;height:16.8pt;mso-position-horizontal-relative:char;mso-position-vertical-relative:line" coordorigin="5158,29499" coordsize="2130,2130">
                  <v:rect id="Rectangle 144" o:spid="_x0000_s1035" alt="&quot;&quot;" style="position:absolute;left:5158;top:29499;width:2131;height:21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<o:lock v:ext="edit" aspectratio="t"/>
                  </v:rect>
                  <v:shape id="Graphic 34" o:spid="_x0000_s1034" type="#_x0000_t75" alt="Call center" style="position:absolute;left:5544;top:29884;width:1359;height:1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">
                    <v:imagedata r:id="rId13" o:title="Call center"/>
                  </v:shape>
                  <w10:wrap type="none"/>
                  <w10:anchorlock/>
                </v:group>
              </w:pict>
            </w:r>
          </w:p>
        </w:tc>
        <w:tc>
          <w:tcPr>
            <w:tcW w:w="3625" w:type="dxa"/>
            <w:gridSpan w:val="2"/>
            <w:vAlign w:val="center"/>
          </w:tcPr>
          <w:p w:rsidR="00CD2FD2" w:rsidRPr="00727A84" w:rsidRDefault="00E3642D" w:rsidP="00CD2FD2">
            <w:pPr>
              <w:pStyle w:val="Contact"/>
              <w:rPr>
                <w:color w:val="3AA264" w:themeColor="accent4" w:themeShade="80"/>
              </w:rPr>
            </w:pPr>
            <w:r w:rsidRPr="00727A84">
              <w:rPr>
                <w:color w:val="3AA264" w:themeColor="accent4" w:themeShade="80"/>
              </w:rPr>
              <w:t>Linkedin.com/in/j</w:t>
            </w:r>
            <w:r w:rsidR="00A271E1">
              <w:rPr>
                <w:color w:val="3AA264" w:themeColor="accent4" w:themeShade="80"/>
              </w:rPr>
              <w:t>qsidd8745</w:t>
            </w:r>
          </w:p>
        </w:tc>
        <w:tc>
          <w:tcPr>
            <w:tcW w:w="84" w:type="dxa"/>
          </w:tcPr>
          <w:p w:rsidR="00CD2FD2" w:rsidRPr="00997E86" w:rsidRDefault="00CD2FD2" w:rsidP="00CD2FD2"/>
        </w:tc>
        <w:tc>
          <w:tcPr>
            <w:tcW w:w="6551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E59D6">
        <w:trPr>
          <w:trHeight w:val="134"/>
        </w:trPr>
        <w:tc>
          <w:tcPr>
            <w:tcW w:w="540" w:type="dxa"/>
            <w:vAlign w:val="center"/>
          </w:tcPr>
          <w:p w:rsidR="00CD2FD2" w:rsidRPr="00621B5C" w:rsidRDefault="00AA7E4B" w:rsidP="00CD2FD2">
            <w:pPr>
              <w:pStyle w:val="Contact"/>
            </w:pPr>
            <w:r>
              <w:rPr>
                <w:noProof/>
              </w:rPr>
            </w:r>
            <w:r>
              <w:rPr>
                <w:noProof/>
              </w:rPr>
              <w:pict>
                <v:group id="Group 150" o:spid="_x0000_s1030" alt="Icon Website" style="width:16.8pt;height:16.8pt;mso-position-horizontal-relative:char;mso-position-vertical-relative:line" coordorigin="5158,34968" coordsize="2130,2130">
                  <v:rect id="Rectangle 151" o:spid="_x0000_s1032" alt="&quot;&quot;" style="position:absolute;left:5158;top:34968;width:2131;height:213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<o:lock v:ext="edit" aspectratio="t"/>
                  </v:rect>
                  <v:shape id="Graphic 31" o:spid="_x0000_s1031" type="#_x0000_t75" alt="Link" style="position:absolute;left:5401;top:35211;width:1645;height:16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">
                    <v:imagedata r:id="rId14" o:title="Link"/>
                  </v:shape>
                  <w10:wrap type="none"/>
                  <w10:anchorlock/>
                </v:group>
              </w:pict>
            </w:r>
          </w:p>
        </w:tc>
        <w:tc>
          <w:tcPr>
            <w:tcW w:w="3625" w:type="dxa"/>
            <w:gridSpan w:val="2"/>
            <w:vAlign w:val="center"/>
          </w:tcPr>
          <w:p w:rsidR="00CD2FD2" w:rsidRPr="00727A84" w:rsidRDefault="006F5DB1" w:rsidP="00CD2FD2">
            <w:pPr>
              <w:pStyle w:val="Contact"/>
              <w:rPr>
                <w:b/>
                <w:color w:val="3AA264" w:themeColor="accent4" w:themeShade="80"/>
                <w:sz w:val="16"/>
                <w:szCs w:val="16"/>
              </w:rPr>
            </w:pPr>
            <w:r w:rsidRPr="00727A84">
              <w:rPr>
                <w:b/>
                <w:color w:val="3AA264" w:themeColor="accent4" w:themeShade="80"/>
                <w:sz w:val="16"/>
                <w:szCs w:val="16"/>
              </w:rPr>
              <w:t>https://www.codewars.com/users/Jsiddle</w:t>
            </w:r>
          </w:p>
        </w:tc>
        <w:tc>
          <w:tcPr>
            <w:tcW w:w="84" w:type="dxa"/>
          </w:tcPr>
          <w:p w:rsidR="00CD2FD2" w:rsidRPr="00997E86" w:rsidRDefault="00CD2FD2" w:rsidP="00CD2FD2"/>
        </w:tc>
        <w:tc>
          <w:tcPr>
            <w:tcW w:w="6551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E59D6">
        <w:tc>
          <w:tcPr>
            <w:tcW w:w="540" w:type="dxa"/>
            <w:vAlign w:val="center"/>
          </w:tcPr>
          <w:p w:rsidR="00CD2FD2" w:rsidRPr="00621B5C" w:rsidRDefault="00CD2FD2" w:rsidP="00CD2FD2">
            <w:pPr>
              <w:pStyle w:val="Contact"/>
            </w:pPr>
          </w:p>
        </w:tc>
        <w:tc>
          <w:tcPr>
            <w:tcW w:w="3625" w:type="dxa"/>
            <w:gridSpan w:val="2"/>
            <w:vAlign w:val="center"/>
          </w:tcPr>
          <w:p w:rsidR="00CD2FD2" w:rsidRPr="00B03ED5" w:rsidRDefault="00CD2FD2" w:rsidP="00CD2FD2">
            <w:pPr>
              <w:pStyle w:val="Contact"/>
            </w:pPr>
          </w:p>
        </w:tc>
        <w:tc>
          <w:tcPr>
            <w:tcW w:w="84" w:type="dxa"/>
          </w:tcPr>
          <w:p w:rsidR="00CD2FD2" w:rsidRPr="00997E86" w:rsidRDefault="00CD2FD2" w:rsidP="00CD2FD2"/>
        </w:tc>
        <w:tc>
          <w:tcPr>
            <w:tcW w:w="6551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E59D6">
        <w:trPr>
          <w:trHeight w:val="539"/>
        </w:trPr>
        <w:tc>
          <w:tcPr>
            <w:tcW w:w="4165" w:type="dxa"/>
            <w:gridSpan w:val="3"/>
          </w:tcPr>
          <w:p w:rsidR="00CD2FD2" w:rsidRPr="00997E86" w:rsidRDefault="00CD2FD2" w:rsidP="00CD2FD2"/>
        </w:tc>
        <w:tc>
          <w:tcPr>
            <w:tcW w:w="84" w:type="dxa"/>
          </w:tcPr>
          <w:p w:rsidR="00CD2FD2" w:rsidRPr="00997E86" w:rsidRDefault="00CD2FD2" w:rsidP="00CD2FD2"/>
        </w:tc>
        <w:tc>
          <w:tcPr>
            <w:tcW w:w="6551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0" w:type="dxa"/>
            <w:vMerge/>
            <w:tcBorders>
              <w:bottom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CD2FD2" w:rsidRPr="00997E86" w:rsidTr="004E59D6">
        <w:trPr>
          <w:trHeight w:val="288"/>
        </w:trPr>
        <w:tc>
          <w:tcPr>
            <w:tcW w:w="4165" w:type="dxa"/>
            <w:gridSpan w:val="3"/>
          </w:tcPr>
          <w:p w:rsidR="00CD2FD2" w:rsidRPr="00997E86" w:rsidRDefault="00CD2FD2" w:rsidP="00CD2FD2"/>
        </w:tc>
        <w:tc>
          <w:tcPr>
            <w:tcW w:w="84" w:type="dxa"/>
          </w:tcPr>
          <w:p w:rsidR="00CD2FD2" w:rsidRPr="00997E86" w:rsidRDefault="00CD2FD2" w:rsidP="00CD2FD2"/>
        </w:tc>
        <w:tc>
          <w:tcPr>
            <w:tcW w:w="6551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  <w:tc>
          <w:tcPr>
            <w:tcW w:w="20" w:type="dxa"/>
            <w:tcBorders>
              <w:top w:val="single" w:sz="4" w:space="0" w:color="D9D9D9" w:themeColor="background1" w:themeShade="D9"/>
            </w:tcBorders>
          </w:tcPr>
          <w:p w:rsidR="00CD2FD2" w:rsidRPr="00997E86" w:rsidRDefault="00CD2FD2" w:rsidP="00CD2FD2"/>
        </w:tc>
      </w:tr>
      <w:tr w:rsidR="00144072" w:rsidRPr="00997E86" w:rsidTr="004E59D6">
        <w:trPr>
          <w:gridAfter w:val="1"/>
          <w:wAfter w:w="20" w:type="dxa"/>
        </w:trPr>
        <w:tc>
          <w:tcPr>
            <w:tcW w:w="4165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9895D5FC2AA4E63BA42DF054C0FA107"/>
              </w:placeholder>
              <w:temporary/>
              <w:showingPlcHdr/>
            </w:sdtPr>
            <w:sdtContent>
              <w:p w:rsidR="00144072" w:rsidRDefault="00144072" w:rsidP="00144072">
                <w:pPr>
                  <w:pStyle w:val="Heading1"/>
                </w:pPr>
                <w:r w:rsidRPr="00727A84">
                  <w:rPr>
                    <w:color w:val="3AA264" w:themeColor="accent4" w:themeShade="80"/>
                  </w:rPr>
                  <w:t>Skills</w:t>
                </w:r>
              </w:p>
            </w:sdtContent>
          </w:sdt>
          <w:p w:rsidR="007D57BF" w:rsidRPr="007D57BF" w:rsidRDefault="007D57BF" w:rsidP="00D4301B">
            <w:pPr>
              <w:pStyle w:val="ListBullet"/>
              <w:numPr>
                <w:ilvl w:val="0"/>
                <w:numId w:val="11"/>
              </w:numPr>
              <w:rPr>
                <w:b/>
                <w:sz w:val="20"/>
                <w:szCs w:val="20"/>
              </w:rPr>
            </w:pPr>
            <w:r w:rsidRPr="007D57BF">
              <w:rPr>
                <w:b/>
                <w:sz w:val="20"/>
                <w:szCs w:val="20"/>
              </w:rPr>
              <w:t>Platforms: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Windows, Linux, Mac OS</w:t>
            </w:r>
          </w:p>
          <w:p w:rsidR="00D4301B" w:rsidRPr="00D4301B" w:rsidRDefault="00A95851" w:rsidP="00D4301B">
            <w:pPr>
              <w:pStyle w:val="ListBulle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A95851">
              <w:rPr>
                <w:b/>
                <w:sz w:val="20"/>
                <w:szCs w:val="20"/>
              </w:rPr>
              <w:t>Languages:</w:t>
            </w:r>
            <w:r>
              <w:rPr>
                <w:sz w:val="20"/>
                <w:szCs w:val="20"/>
              </w:rPr>
              <w:t xml:space="preserve"> </w:t>
            </w:r>
            <w:r w:rsidR="00D4301B" w:rsidRPr="00D4301B">
              <w:rPr>
                <w:sz w:val="20"/>
                <w:szCs w:val="20"/>
              </w:rPr>
              <w:t>C#, , SQL</w:t>
            </w:r>
            <w:r w:rsidR="007D57BF">
              <w:rPr>
                <w:sz w:val="20"/>
                <w:szCs w:val="20"/>
              </w:rPr>
              <w:t>,</w:t>
            </w:r>
            <w:r w:rsidR="00D4301B" w:rsidRPr="00D4301B">
              <w:rPr>
                <w:sz w:val="20"/>
                <w:szCs w:val="20"/>
              </w:rPr>
              <w:t xml:space="preserve"> HTML, CSS, and JavaScript</w:t>
            </w:r>
          </w:p>
          <w:p w:rsidR="00677779" w:rsidRPr="00677779" w:rsidRDefault="00677779" w:rsidP="009C1A94">
            <w:pPr>
              <w:pStyle w:val="ListParagraph"/>
              <w:numPr>
                <w:ilvl w:val="0"/>
                <w:numId w:val="11"/>
              </w:numPr>
              <w:spacing w:after="240"/>
              <w:contextualSpacing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677779">
              <w:rPr>
                <w:rFonts w:asciiTheme="minorHAnsi" w:hAnsiTheme="minorHAnsi"/>
                <w:b/>
                <w:sz w:val="20"/>
                <w:szCs w:val="20"/>
              </w:rPr>
              <w:t>Databases: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My</w:t>
            </w:r>
            <w:r w:rsidR="0092637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SQL, Microsoft SQL Server, and Oracle</w:t>
            </w:r>
          </w:p>
          <w:p w:rsidR="0030055E" w:rsidRPr="0092637E" w:rsidRDefault="0092637E" w:rsidP="0030055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b/>
              </w:rPr>
            </w:pPr>
            <w:r w:rsidRPr="0092637E">
              <w:rPr>
                <w:rFonts w:asciiTheme="minorHAnsi" w:hAnsiTheme="minorHAnsi"/>
                <w:b/>
                <w:sz w:val="20"/>
                <w:szCs w:val="20"/>
              </w:rPr>
              <w:t>Other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: </w:t>
            </w:r>
            <w:r w:rsidRPr="0092637E">
              <w:rPr>
                <w:rFonts w:asciiTheme="minorHAnsi" w:hAnsiTheme="minorHAnsi"/>
                <w:sz w:val="20"/>
                <w:szCs w:val="20"/>
              </w:rPr>
              <w:t>Integrity, Dependable, Effective Communication, Open- minded, Creative, Analytical, Critical thinker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</w:p>
          <w:p w:rsidR="00B777A6" w:rsidRDefault="00B777A6" w:rsidP="00B777A6"/>
          <w:p w:rsidR="00B777A6" w:rsidRDefault="00B777A6" w:rsidP="00B777A6"/>
          <w:p w:rsidR="00552F9B" w:rsidRPr="00552F9B" w:rsidRDefault="00552F9B" w:rsidP="00552F9B"/>
        </w:tc>
        <w:tc>
          <w:tcPr>
            <w:tcW w:w="84" w:type="dxa"/>
            <w:tcBorders>
              <w:left w:val="single" w:sz="4" w:space="0" w:color="D9D9D9" w:themeColor="background1" w:themeShade="D9"/>
            </w:tcBorders>
          </w:tcPr>
          <w:p w:rsidR="00144072" w:rsidRPr="00997E86" w:rsidRDefault="00144072" w:rsidP="00144072">
            <w:pPr>
              <w:pStyle w:val="Heading1"/>
            </w:pPr>
          </w:p>
        </w:tc>
        <w:tc>
          <w:tcPr>
            <w:tcW w:w="6551" w:type="dxa"/>
          </w:tcPr>
          <w:p w:rsidR="00144072" w:rsidRPr="00727A84" w:rsidRDefault="00B777A6" w:rsidP="00144072">
            <w:pPr>
              <w:pStyle w:val="Heading1"/>
              <w:rPr>
                <w:color w:val="3AA264" w:themeColor="accent4" w:themeShade="80"/>
              </w:rPr>
            </w:pPr>
            <w:r w:rsidRPr="00727A84">
              <w:rPr>
                <w:color w:val="3AA264" w:themeColor="accent4" w:themeShade="80"/>
              </w:rPr>
              <w:t>education</w:t>
            </w:r>
          </w:p>
          <w:p w:rsidR="00552F9B" w:rsidRPr="00123159" w:rsidRDefault="00B777A6" w:rsidP="00123159">
            <w:pPr>
              <w:pStyle w:val="Heading3"/>
              <w:pBdr>
                <w:bottom w:val="single" w:sz="4" w:space="1" w:color="auto"/>
              </w:pBdr>
              <w:rPr>
                <w:b/>
                <w:bCs/>
              </w:rPr>
            </w:pPr>
            <w:r w:rsidRPr="00123159">
              <w:rPr>
                <w:b/>
                <w:bCs/>
              </w:rPr>
              <w:t>TrueCoders</w:t>
            </w:r>
          </w:p>
          <w:p w:rsidR="004103C0" w:rsidRPr="00133CCE" w:rsidRDefault="00133CCE" w:rsidP="004103C0">
            <w:pPr>
              <w:pStyle w:val="Heading5"/>
              <w:rPr>
                <w:b/>
                <w:bCs/>
                <w:i w:val="0"/>
                <w:iCs/>
                <w:sz w:val="20"/>
                <w:szCs w:val="20"/>
              </w:rPr>
            </w:pPr>
            <w:r w:rsidRPr="00133CCE">
              <w:rPr>
                <w:b/>
                <w:bCs/>
                <w:i w:val="0"/>
                <w:iCs/>
                <w:sz w:val="20"/>
                <w:szCs w:val="20"/>
              </w:rPr>
              <w:t xml:space="preserve">Advanced Technical Training </w:t>
            </w:r>
            <w:r w:rsidR="00123159">
              <w:rPr>
                <w:b/>
                <w:bCs/>
                <w:i w:val="0"/>
                <w:iCs/>
                <w:sz w:val="20"/>
                <w:szCs w:val="20"/>
              </w:rPr>
              <w:t>–</w:t>
            </w:r>
            <w:r w:rsidR="00233A8F" w:rsidRPr="00133CCE">
              <w:rPr>
                <w:b/>
                <w:bCs/>
                <w:i w:val="0"/>
                <w:iCs/>
                <w:sz w:val="20"/>
                <w:szCs w:val="20"/>
              </w:rPr>
              <w:t xml:space="preserve"> </w:t>
            </w:r>
            <w:r w:rsidR="00123159">
              <w:rPr>
                <w:b/>
                <w:bCs/>
                <w:i w:val="0"/>
                <w:iCs/>
                <w:sz w:val="20"/>
                <w:szCs w:val="20"/>
              </w:rPr>
              <w:t>(</w:t>
            </w:r>
            <w:r w:rsidR="00123159" w:rsidRPr="00123159">
              <w:rPr>
                <w:b/>
                <w:bCs/>
                <w:sz w:val="20"/>
                <w:szCs w:val="20"/>
              </w:rPr>
              <w:t>Certificat</w:t>
            </w:r>
            <w:r w:rsidR="00123159">
              <w:rPr>
                <w:b/>
                <w:bCs/>
                <w:sz w:val="20"/>
                <w:szCs w:val="20"/>
              </w:rPr>
              <w:t>ion)</w:t>
            </w:r>
            <w:r w:rsidR="00123159">
              <w:rPr>
                <w:b/>
                <w:bCs/>
                <w:i w:val="0"/>
                <w:iCs/>
                <w:sz w:val="20"/>
                <w:szCs w:val="20"/>
              </w:rPr>
              <w:t xml:space="preserve"> </w:t>
            </w:r>
            <w:r w:rsidR="00233A8F" w:rsidRPr="00133CCE">
              <w:rPr>
                <w:b/>
                <w:bCs/>
                <w:i w:val="0"/>
                <w:iCs/>
                <w:sz w:val="20"/>
                <w:szCs w:val="20"/>
              </w:rPr>
              <w:t>January</w:t>
            </w:r>
            <w:r w:rsidRPr="00133CCE">
              <w:rPr>
                <w:b/>
                <w:bCs/>
                <w:i w:val="0"/>
                <w:iCs/>
                <w:sz w:val="20"/>
                <w:szCs w:val="20"/>
              </w:rPr>
              <w:t xml:space="preserve"> 2021 – June 2021</w:t>
            </w:r>
          </w:p>
          <w:p w:rsidR="006C2DFF" w:rsidRPr="00A6425D" w:rsidRDefault="00133CCE" w:rsidP="00A6425D">
            <w:pPr>
              <w:pStyle w:val="JobDescription"/>
              <w:rPr>
                <w:rStyle w:val="JobDescriptionChar"/>
              </w:rPr>
            </w:pPr>
            <w:r>
              <w:t>The TrueCoders training program is a project and lecture-based training program that aims to fill the growing need for data science and software developments jobs. Projects include multiple personal and group-oriented tasks that involve multiple programming languages over the course of the program.</w:t>
            </w:r>
          </w:p>
          <w:p w:rsidR="00A6425D" w:rsidRDefault="00133CCE" w:rsidP="00133CCE">
            <w:pPr>
              <w:pStyle w:val="ListBullet"/>
            </w:pPr>
            <w:r>
              <w:t xml:space="preserve">Over 500 hours of intensive, project-based training in programming languages and other technical skills, such as C#, .NET Core, SQL, </w:t>
            </w:r>
            <w:proofErr w:type="spellStart"/>
            <w:r>
              <w:t>Git</w:t>
            </w:r>
            <w:proofErr w:type="spellEnd"/>
            <w:r>
              <w:t>, ASP.NET MVC, HTML, CSS, and JavaScript</w:t>
            </w:r>
          </w:p>
          <w:p w:rsidR="00133CCE" w:rsidRDefault="00133CCE" w:rsidP="00133CCE">
            <w:pPr>
              <w:pStyle w:val="ListBullet"/>
            </w:pPr>
            <w:r>
              <w:t>These skills were developed by building multiple C# and SQL projects</w:t>
            </w:r>
          </w:p>
          <w:p w:rsidR="00133CCE" w:rsidRDefault="00133CCE" w:rsidP="00133CCE">
            <w:pPr>
              <w:pStyle w:val="ListBullet"/>
            </w:pPr>
            <w:r>
              <w:t xml:space="preserve">C# and SQL Projects were tracked using </w:t>
            </w:r>
            <w:proofErr w:type="spellStart"/>
            <w:r>
              <w:t>Git</w:t>
            </w:r>
            <w:proofErr w:type="spellEnd"/>
            <w:r>
              <w:t xml:space="preserve"> and </w:t>
            </w:r>
            <w:proofErr w:type="spellStart"/>
            <w:r>
              <w:t>GitHub</w:t>
            </w:r>
            <w:proofErr w:type="spellEnd"/>
            <w:r>
              <w:t xml:space="preserve"> for source control.</w:t>
            </w:r>
          </w:p>
          <w:p w:rsidR="00A6425D" w:rsidRDefault="00A6425D" w:rsidP="00133CCE">
            <w:pPr>
              <w:pStyle w:val="ListBullet"/>
              <w:numPr>
                <w:ilvl w:val="0"/>
                <w:numId w:val="0"/>
              </w:numPr>
            </w:pPr>
          </w:p>
          <w:p w:rsidR="00A6425D" w:rsidRPr="00123159" w:rsidRDefault="00133CCE" w:rsidP="00123159">
            <w:pPr>
              <w:pStyle w:val="Heading3"/>
              <w:pBdr>
                <w:bottom w:val="single" w:sz="4" w:space="1" w:color="auto"/>
              </w:pBdr>
              <w:rPr>
                <w:b/>
                <w:bCs/>
              </w:rPr>
            </w:pPr>
            <w:r w:rsidRPr="00123159">
              <w:rPr>
                <w:b/>
                <w:bCs/>
              </w:rPr>
              <w:t>Gaston College</w:t>
            </w:r>
          </w:p>
          <w:p w:rsidR="00A6425D" w:rsidRPr="00133CCE" w:rsidRDefault="00133CCE" w:rsidP="00A6425D">
            <w:pPr>
              <w:pStyle w:val="Heading5"/>
              <w:rPr>
                <w:b/>
                <w:bCs/>
                <w:i w:val="0"/>
                <w:iCs/>
                <w:sz w:val="20"/>
                <w:szCs w:val="20"/>
              </w:rPr>
            </w:pPr>
            <w:r w:rsidRPr="00133CCE">
              <w:rPr>
                <w:b/>
                <w:bCs/>
                <w:i w:val="0"/>
                <w:iCs/>
                <w:sz w:val="20"/>
                <w:szCs w:val="20"/>
              </w:rPr>
              <w:t xml:space="preserve">Associates of Arts Degree </w:t>
            </w:r>
            <w:r w:rsidR="009C1A94">
              <w:rPr>
                <w:b/>
                <w:bCs/>
                <w:i w:val="0"/>
                <w:iCs/>
                <w:sz w:val="20"/>
                <w:szCs w:val="20"/>
              </w:rPr>
              <w:t>–</w:t>
            </w:r>
            <w:r w:rsidRPr="00133CCE">
              <w:rPr>
                <w:b/>
                <w:bCs/>
                <w:i w:val="0"/>
                <w:iCs/>
                <w:sz w:val="20"/>
                <w:szCs w:val="20"/>
              </w:rPr>
              <w:t xml:space="preserve"> </w:t>
            </w:r>
            <w:r w:rsidR="009C1A94" w:rsidRPr="00123159">
              <w:rPr>
                <w:b/>
                <w:bCs/>
                <w:sz w:val="20"/>
                <w:szCs w:val="20"/>
              </w:rPr>
              <w:t>Graduate</w:t>
            </w:r>
            <w:r w:rsidR="009C1A94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133CCE">
              <w:rPr>
                <w:b/>
                <w:bCs/>
                <w:i w:val="0"/>
                <w:iCs/>
                <w:sz w:val="20"/>
                <w:szCs w:val="20"/>
              </w:rPr>
              <w:t>May 20</w:t>
            </w:r>
            <w:r w:rsidR="00D4301B">
              <w:rPr>
                <w:b/>
                <w:bCs/>
                <w:i w:val="0"/>
                <w:iCs/>
                <w:sz w:val="20"/>
                <w:szCs w:val="20"/>
              </w:rPr>
              <w:t>21</w:t>
            </w:r>
          </w:p>
          <w:p w:rsidR="00A6425D" w:rsidRDefault="00D4301B" w:rsidP="00A6425D">
            <w:pPr>
              <w:pStyle w:val="JobDescription"/>
            </w:pPr>
            <w:r>
              <w:t>College transfer Associates in Arts</w:t>
            </w:r>
          </w:p>
          <w:p w:rsidR="009C1A94" w:rsidRDefault="009C1A94" w:rsidP="009C1A94">
            <w:pPr>
              <w:pStyle w:val="JobDescription"/>
              <w:numPr>
                <w:ilvl w:val="0"/>
                <w:numId w:val="12"/>
              </w:numPr>
              <w:rPr>
                <w:rStyle w:val="JobDescriptionChar"/>
              </w:rPr>
            </w:pPr>
            <w:proofErr w:type="spellStart"/>
            <w:r>
              <w:rPr>
                <w:rStyle w:val="JobDescriptionChar"/>
              </w:rPr>
              <w:t>Ferrum</w:t>
            </w:r>
            <w:proofErr w:type="spellEnd"/>
            <w:r>
              <w:rPr>
                <w:rStyle w:val="JobDescriptionChar"/>
              </w:rPr>
              <w:t xml:space="preserve"> College – 2015 -2016</w:t>
            </w:r>
          </w:p>
          <w:p w:rsidR="009C1A94" w:rsidRDefault="009C1A94" w:rsidP="009C1A94">
            <w:pPr>
              <w:pStyle w:val="JobDescription"/>
              <w:numPr>
                <w:ilvl w:val="0"/>
                <w:numId w:val="12"/>
              </w:numPr>
              <w:rPr>
                <w:rStyle w:val="JobDescriptionChar"/>
              </w:rPr>
            </w:pPr>
            <w:r>
              <w:rPr>
                <w:rStyle w:val="JobDescriptionChar"/>
              </w:rPr>
              <w:t>Guilford Technical Community College – 2016 – 2018</w:t>
            </w:r>
          </w:p>
          <w:p w:rsidR="009C1A94" w:rsidRPr="00A6425D" w:rsidRDefault="009C1A94" w:rsidP="009C1A94">
            <w:pPr>
              <w:pStyle w:val="JobDescription"/>
              <w:ind w:left="1080"/>
              <w:rPr>
                <w:rStyle w:val="JobDescriptionChar"/>
              </w:rPr>
            </w:pPr>
          </w:p>
          <w:p w:rsidR="00123159" w:rsidRPr="00123159" w:rsidRDefault="00123159" w:rsidP="00123159">
            <w:pPr>
              <w:pStyle w:val="Heading3"/>
              <w:pBdr>
                <w:bottom w:val="single" w:sz="4" w:space="1" w:color="auto"/>
              </w:pBdr>
              <w:rPr>
                <w:b/>
                <w:bCs/>
              </w:rPr>
            </w:pPr>
          </w:p>
          <w:p w:rsidR="00D4301B" w:rsidRPr="006C2DFF" w:rsidRDefault="00D4301B" w:rsidP="007115EE">
            <w:pPr>
              <w:pStyle w:val="Heading5"/>
            </w:pPr>
          </w:p>
        </w:tc>
      </w:tr>
    </w:tbl>
    <w:p w:rsidR="007115EE" w:rsidRDefault="007115EE"/>
    <w:p w:rsidR="007115EE" w:rsidRDefault="007115EE"/>
    <w:p w:rsidR="007115EE" w:rsidRPr="00727A84" w:rsidRDefault="007115EE" w:rsidP="007115EE">
      <w:pPr>
        <w:pStyle w:val="Title"/>
        <w:rPr>
          <w:color w:val="3AA264" w:themeColor="accent4" w:themeShade="80"/>
        </w:rPr>
      </w:pPr>
      <w:r w:rsidRPr="00727A84">
        <w:rPr>
          <w:color w:val="3AA264" w:themeColor="accent4" w:themeShade="80"/>
        </w:rPr>
        <w:lastRenderedPageBreak/>
        <w:t>Jared Q.</w:t>
      </w:r>
    </w:p>
    <w:p w:rsidR="007115EE" w:rsidRPr="00727A84" w:rsidRDefault="007115EE" w:rsidP="007115EE">
      <w:pPr>
        <w:pStyle w:val="Logo"/>
        <w:rPr>
          <w:color w:val="3AA264" w:themeColor="accent4" w:themeShade="80"/>
          <w:szCs w:val="108"/>
        </w:rPr>
      </w:pPr>
      <w:r w:rsidRPr="00727A84">
        <w:rPr>
          <w:color w:val="3AA264" w:themeColor="accent4" w:themeShade="80"/>
        </w:rPr>
        <w:t>Siddle</w:t>
      </w:r>
    </w:p>
    <w:p w:rsidR="007115EE" w:rsidRDefault="007115EE"/>
    <w:p w:rsidR="007115EE" w:rsidRPr="007115EE" w:rsidRDefault="007115EE" w:rsidP="007115EE"/>
    <w:p w:rsidR="007115EE" w:rsidRDefault="007115EE" w:rsidP="007115EE"/>
    <w:p w:rsidR="005A20B8" w:rsidRDefault="007115EE" w:rsidP="007115EE">
      <w:pPr>
        <w:tabs>
          <w:tab w:val="left" w:pos="3435"/>
        </w:tabs>
      </w:pPr>
      <w:r>
        <w:tab/>
      </w:r>
    </w:p>
    <w:p w:rsidR="007115EE" w:rsidRPr="00727A84" w:rsidRDefault="0030055E" w:rsidP="007115EE">
      <w:pPr>
        <w:pStyle w:val="Heading1"/>
        <w:rPr>
          <w:color w:val="3AA264" w:themeColor="accent4" w:themeShade="80"/>
        </w:rPr>
      </w:pPr>
      <w:r>
        <w:tab/>
      </w:r>
      <w:r w:rsidRPr="00727A84">
        <w:rPr>
          <w:color w:val="3AA264" w:themeColor="accent4" w:themeShade="80"/>
        </w:rPr>
        <w:t>experience</w:t>
      </w:r>
    </w:p>
    <w:p w:rsidR="007115EE" w:rsidRPr="0030055E" w:rsidRDefault="0030055E" w:rsidP="007115EE">
      <w:pPr>
        <w:pStyle w:val="Heading3"/>
        <w:pBdr>
          <w:bottom w:val="single" w:sz="4" w:space="1" w:color="auto"/>
        </w:pBdr>
        <w:rPr>
          <w:b/>
          <w:bCs/>
          <w:sz w:val="32"/>
          <w:szCs w:val="32"/>
        </w:rPr>
      </w:pPr>
      <w:r w:rsidRPr="0030055E">
        <w:rPr>
          <w:b/>
          <w:bCs/>
          <w:sz w:val="32"/>
          <w:szCs w:val="32"/>
        </w:rPr>
        <w:t>Projects</w:t>
      </w:r>
    </w:p>
    <w:p w:rsidR="007115EE" w:rsidRDefault="007115EE" w:rsidP="007115EE">
      <w:pPr>
        <w:tabs>
          <w:tab w:val="left" w:pos="3435"/>
        </w:tabs>
      </w:pPr>
    </w:p>
    <w:p w:rsidR="0030055E" w:rsidRPr="0030055E" w:rsidRDefault="0030055E" w:rsidP="0030055E">
      <w:pPr>
        <w:spacing w:before="48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>Best Buy CRUD Database Console: SQL | C# | .NET Core</w:t>
      </w:r>
    </w:p>
    <w:p w:rsidR="0030055E" w:rsidRPr="0030055E" w:rsidRDefault="0030055E" w:rsidP="0030055E">
      <w:pPr>
        <w:numPr>
          <w:ilvl w:val="0"/>
          <w:numId w:val="13"/>
        </w:numPr>
        <w:spacing w:before="53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BestBuy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database simulates an inventory management system and employee sales records</w:t>
      </w:r>
    </w:p>
    <w:p w:rsidR="0030055E" w:rsidRPr="0030055E" w:rsidRDefault="0030055E" w:rsidP="0030055E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Implemented a repository pattern to isolate the data access logic and business logic in order to allow for a more loosely coupled approach to data access from a sample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BestBuy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database</w:t>
      </w:r>
    </w:p>
    <w:p w:rsidR="0030055E" w:rsidRDefault="0030055E" w:rsidP="0030055E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>Demonstrated CRUD operations through a console user interface</w:t>
      </w:r>
    </w:p>
    <w:p w:rsidR="006F5DB1" w:rsidRPr="009E766D" w:rsidRDefault="006F5DB1" w:rsidP="0030055E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E766D">
        <w:rPr>
          <w:rFonts w:ascii="Arial" w:hAnsi="Arial" w:cs="Arial"/>
          <w:sz w:val="22"/>
          <w:szCs w:val="22"/>
          <w:shd w:val="clear" w:color="auto" w:fill="FFFFFF"/>
        </w:rPr>
        <w:t>Op</w:t>
      </w:r>
      <w:r w:rsidR="0092637E" w:rsidRPr="009E766D">
        <w:rPr>
          <w:rFonts w:ascii="Arial" w:hAnsi="Arial" w:cs="Arial"/>
          <w:sz w:val="22"/>
          <w:szCs w:val="22"/>
          <w:shd w:val="clear" w:color="auto" w:fill="FFFFFF"/>
        </w:rPr>
        <w:t>timized SQL Code as necessary while m</w:t>
      </w:r>
      <w:r w:rsidRPr="009E766D">
        <w:rPr>
          <w:rFonts w:ascii="Arial" w:hAnsi="Arial" w:cs="Arial"/>
          <w:sz w:val="22"/>
          <w:szCs w:val="22"/>
          <w:shd w:val="clear" w:color="auto" w:fill="FFFFFF"/>
        </w:rPr>
        <w:t>onitor</w:t>
      </w:r>
      <w:r w:rsidR="0092637E" w:rsidRPr="009E766D">
        <w:rPr>
          <w:rFonts w:ascii="Arial" w:hAnsi="Arial" w:cs="Arial"/>
          <w:sz w:val="22"/>
          <w:szCs w:val="22"/>
          <w:shd w:val="clear" w:color="auto" w:fill="FFFFFF"/>
        </w:rPr>
        <w:t>ing</w:t>
      </w:r>
      <w:r w:rsidRPr="009E766D">
        <w:rPr>
          <w:rFonts w:ascii="Arial" w:hAnsi="Arial" w:cs="Arial"/>
          <w:sz w:val="22"/>
          <w:szCs w:val="22"/>
          <w:shd w:val="clear" w:color="auto" w:fill="FFFFFF"/>
        </w:rPr>
        <w:t xml:space="preserve"> and maintain</w:t>
      </w:r>
      <w:r w:rsidR="0092637E" w:rsidRPr="009E766D">
        <w:rPr>
          <w:rFonts w:ascii="Arial" w:hAnsi="Arial" w:cs="Arial"/>
          <w:sz w:val="22"/>
          <w:szCs w:val="22"/>
          <w:shd w:val="clear" w:color="auto" w:fill="FFFFFF"/>
        </w:rPr>
        <w:t>ing</w:t>
      </w:r>
      <w:r w:rsidRPr="009E766D">
        <w:rPr>
          <w:rFonts w:ascii="Arial" w:hAnsi="Arial" w:cs="Arial"/>
          <w:sz w:val="22"/>
          <w:szCs w:val="22"/>
          <w:shd w:val="clear" w:color="auto" w:fill="FFFFFF"/>
        </w:rPr>
        <w:t xml:space="preserve"> database storage resources. Install database software service packs and cumulative updates as necessary.</w:t>
      </w:r>
    </w:p>
    <w:p w:rsidR="0030055E" w:rsidRPr="0030055E" w:rsidRDefault="0030055E" w:rsidP="0030055E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0055E" w:rsidRPr="0030055E" w:rsidRDefault="0030055E" w:rsidP="0030055E">
      <w:pPr>
        <w:spacing w:before="53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>KanyeREST</w:t>
      </w:r>
      <w:proofErr w:type="spellEnd"/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>: C# | .NET Core| JSON | API</w:t>
      </w:r>
    </w:p>
    <w:p w:rsidR="0030055E" w:rsidRPr="0030055E" w:rsidRDefault="0030055E" w:rsidP="0030055E">
      <w:pPr>
        <w:numPr>
          <w:ilvl w:val="0"/>
          <w:numId w:val="14"/>
        </w:numPr>
        <w:spacing w:before="53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This program will simulate a conversation between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Kanye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West and Ron Swanson through API calls</w:t>
      </w:r>
    </w:p>
    <w:p w:rsidR="0030055E" w:rsidRPr="0030055E" w:rsidRDefault="0030055E" w:rsidP="0030055E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using the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Newtonsoft.JSON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NuGet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package the program will make a call to the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Kanye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URL and parse the JSON object into a string called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kanyeQuote</w:t>
      </w:r>
      <w:proofErr w:type="spellEnd"/>
    </w:p>
    <w:p w:rsidR="0030055E" w:rsidRPr="0030055E" w:rsidRDefault="0030055E" w:rsidP="0030055E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The application makes a call to the Ron Swanson API and parses the JSON Array into a string called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swansonQuote</w:t>
      </w:r>
      <w:proofErr w:type="spellEnd"/>
    </w:p>
    <w:p w:rsidR="0030055E" w:rsidRPr="0030055E" w:rsidRDefault="0030055E" w:rsidP="0030055E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>The program will “chat” using a loop to simulate the two talking back and forth until the loop finishes execution</w:t>
      </w:r>
    </w:p>
    <w:p w:rsidR="0030055E" w:rsidRPr="0030055E" w:rsidRDefault="0030055E" w:rsidP="0030055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0055E" w:rsidRPr="0030055E" w:rsidRDefault="0030055E" w:rsidP="0030055E">
      <w:pPr>
        <w:spacing w:before="53"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>Tacobell</w:t>
      </w:r>
      <w:proofErr w:type="spellEnd"/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>Geolocator</w:t>
      </w:r>
      <w:proofErr w:type="spellEnd"/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C# | .NET Core | SQL | </w:t>
      </w:r>
      <w:proofErr w:type="spellStart"/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>xUnit</w:t>
      </w:r>
      <w:proofErr w:type="spellEnd"/>
      <w:r w:rsidRPr="0030055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30055E" w:rsidRPr="0030055E" w:rsidRDefault="0030055E" w:rsidP="0030055E">
      <w:pPr>
        <w:numPr>
          <w:ilvl w:val="0"/>
          <w:numId w:val="15"/>
        </w:numPr>
        <w:spacing w:before="48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Uses a CSV file or a SQL database to populate an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IEnumerable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>&lt;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Tacobell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>&gt; called locations</w:t>
      </w:r>
    </w:p>
    <w:p w:rsidR="0030055E" w:rsidRPr="0030055E" w:rsidRDefault="0030055E" w:rsidP="0030055E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Test-Driven Development using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xUnit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ensures that invalid or missing data is handled correctly </w:t>
      </w:r>
    </w:p>
    <w:p w:rsidR="0030055E" w:rsidRPr="0030055E" w:rsidRDefault="0030055E" w:rsidP="0030055E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>If the data is out of bounds or cannot be parsed, then the parse method returns null. </w:t>
      </w:r>
    </w:p>
    <w:p w:rsidR="0030055E" w:rsidRPr="0030055E" w:rsidRDefault="0030055E" w:rsidP="0030055E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Finally, utilizing the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Geolocator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NuGet</w:t>
      </w:r>
      <w:proofErr w:type="spellEnd"/>
      <w:r w:rsidRPr="0030055E">
        <w:rPr>
          <w:rFonts w:ascii="Arial" w:eastAsia="Times New Roman" w:hAnsi="Arial" w:cs="Arial"/>
          <w:color w:val="000000"/>
          <w:sz w:val="22"/>
          <w:szCs w:val="22"/>
        </w:rPr>
        <w:t xml:space="preserve"> package, the program will calculate the two farthest </w:t>
      </w:r>
      <w:proofErr w:type="spellStart"/>
      <w:r w:rsidRPr="0030055E">
        <w:rPr>
          <w:rFonts w:ascii="Arial" w:eastAsia="Times New Roman" w:hAnsi="Arial" w:cs="Arial"/>
          <w:color w:val="000000"/>
          <w:sz w:val="22"/>
          <w:szCs w:val="22"/>
        </w:rPr>
        <w:t>Tacobells</w:t>
      </w:r>
      <w:proofErr w:type="spellEnd"/>
    </w:p>
    <w:p w:rsidR="0030055E" w:rsidRPr="007115EE" w:rsidRDefault="0030055E" w:rsidP="007115EE">
      <w:pPr>
        <w:tabs>
          <w:tab w:val="left" w:pos="3435"/>
        </w:tabs>
      </w:pPr>
    </w:p>
    <w:sectPr w:rsidR="0030055E" w:rsidRPr="007115EE" w:rsidSect="00C777FF">
      <w:headerReference w:type="default" r:id="rId15"/>
      <w:footerReference w:type="default" r:id="rId1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079" w:rsidRDefault="00A07079" w:rsidP="00B21D64">
      <w:pPr>
        <w:spacing w:after="0" w:line="240" w:lineRule="auto"/>
      </w:pPr>
      <w:r>
        <w:separator/>
      </w:r>
    </w:p>
  </w:endnote>
  <w:endnote w:type="continuationSeparator" w:id="0">
    <w:p w:rsidR="00A07079" w:rsidRDefault="00A0707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376" w:rsidRDefault="00AA7E4B">
    <w:pPr>
      <w:pStyle w:val="Footer"/>
    </w:pPr>
    <w:r>
      <w:rPr>
        <w:noProof/>
      </w:rPr>
      <w:pict>
        <v:rect id="Rectangle 8" o:spid="_x0000_s4097" alt="&quot;&quot;" style="position:absolute;margin-left:0;margin-top:0;width:615.1pt;height:28.8pt;z-index:251659264;visibility:visible;mso-width-percent:1000;mso-position-horizontal:center;mso-position-horizontal-relative:page;mso-position-vertical:bottom;mso-position-vertical-relative:page;mso-width-percent:100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079" w:rsidRDefault="00A07079" w:rsidP="00B21D64">
      <w:pPr>
        <w:spacing w:after="0" w:line="240" w:lineRule="auto"/>
      </w:pPr>
      <w:r>
        <w:separator/>
      </w:r>
    </w:p>
  </w:footnote>
  <w:footnote w:type="continuationSeparator" w:id="0">
    <w:p w:rsidR="00A07079" w:rsidRDefault="00A0707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D64" w:rsidRDefault="00AA7E4B">
    <w:pPr>
      <w:pStyle w:val="Header"/>
    </w:pPr>
    <w:r>
      <w:rPr>
        <w:noProof/>
      </w:rPr>
      <w:pict>
        <v:group id="Group 129" o:spid="_x0000_s4098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<v:rect id="Rectangle 2" o:spid="_x0000_s4101" style="position:absolute;left:27622;top:17811;width:50323;height:1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<v:rect id="Rectangle 3" o:spid="_x0000_s4100" style="position:absolute;top:17811;width:27579;height:237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<v:rect id="Rectangle 4" o:spid="_x0000_s4099" style="position:absolute;width:77902;height:180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81404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F5ACA"/>
    <w:multiLevelType w:val="hybridMultilevel"/>
    <w:tmpl w:val="A68492C2"/>
    <w:lvl w:ilvl="0" w:tplc="5ADAC6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5246BA"/>
    <w:multiLevelType w:val="multilevel"/>
    <w:tmpl w:val="43B8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3CF2105"/>
    <w:multiLevelType w:val="multilevel"/>
    <w:tmpl w:val="9D984FD2"/>
    <w:numStyleLink w:val="BullettedList"/>
  </w:abstractNum>
  <w:abstractNum w:abstractNumId="6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0E7AD1"/>
    <w:multiLevelType w:val="hybridMultilevel"/>
    <w:tmpl w:val="087E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5C799E"/>
    <w:multiLevelType w:val="multilevel"/>
    <w:tmpl w:val="737E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D8C7BB8"/>
    <w:multiLevelType w:val="hybridMultilevel"/>
    <w:tmpl w:val="291EDC9E"/>
    <w:lvl w:ilvl="0" w:tplc="5ADAC6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6E871CB"/>
    <w:multiLevelType w:val="multilevel"/>
    <w:tmpl w:val="97F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4"/>
  </w:num>
  <w:num w:numId="5">
    <w:abstractNumId w:val="6"/>
  </w:num>
  <w:num w:numId="6">
    <w:abstractNumId w:val="12"/>
  </w:num>
  <w:num w:numId="7">
    <w:abstractNumId w:val="0"/>
  </w:num>
  <w:num w:numId="8">
    <w:abstractNumId w:val="1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9"/>
  </w:num>
  <w:num w:numId="14">
    <w:abstractNumId w:val="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3642D"/>
    <w:rsid w:val="00007CFD"/>
    <w:rsid w:val="000161E1"/>
    <w:rsid w:val="00021303"/>
    <w:rsid w:val="00023542"/>
    <w:rsid w:val="000B51E8"/>
    <w:rsid w:val="00107E81"/>
    <w:rsid w:val="001213A5"/>
    <w:rsid w:val="00123159"/>
    <w:rsid w:val="00133CCE"/>
    <w:rsid w:val="00144072"/>
    <w:rsid w:val="001B0B32"/>
    <w:rsid w:val="0021475C"/>
    <w:rsid w:val="002253CE"/>
    <w:rsid w:val="00233A8F"/>
    <w:rsid w:val="0030055E"/>
    <w:rsid w:val="00302121"/>
    <w:rsid w:val="00313D9D"/>
    <w:rsid w:val="00335D96"/>
    <w:rsid w:val="003C0BB5"/>
    <w:rsid w:val="004067B9"/>
    <w:rsid w:val="004103C0"/>
    <w:rsid w:val="00452292"/>
    <w:rsid w:val="004865C2"/>
    <w:rsid w:val="00486EB6"/>
    <w:rsid w:val="004B4147"/>
    <w:rsid w:val="004E59D6"/>
    <w:rsid w:val="00552F9B"/>
    <w:rsid w:val="00562FCF"/>
    <w:rsid w:val="005636A7"/>
    <w:rsid w:val="005A20B8"/>
    <w:rsid w:val="005B7DB3"/>
    <w:rsid w:val="005D5152"/>
    <w:rsid w:val="0061400D"/>
    <w:rsid w:val="00621B5C"/>
    <w:rsid w:val="00677779"/>
    <w:rsid w:val="006C2DFF"/>
    <w:rsid w:val="006F5DB1"/>
    <w:rsid w:val="007115EE"/>
    <w:rsid w:val="00727A84"/>
    <w:rsid w:val="007571B5"/>
    <w:rsid w:val="007772B1"/>
    <w:rsid w:val="007D57BF"/>
    <w:rsid w:val="00821821"/>
    <w:rsid w:val="008424CE"/>
    <w:rsid w:val="00890F1A"/>
    <w:rsid w:val="008E2197"/>
    <w:rsid w:val="008F1E87"/>
    <w:rsid w:val="00925D16"/>
    <w:rsid w:val="0092637E"/>
    <w:rsid w:val="0093556D"/>
    <w:rsid w:val="00997E86"/>
    <w:rsid w:val="009B7D45"/>
    <w:rsid w:val="009C1A94"/>
    <w:rsid w:val="009E766D"/>
    <w:rsid w:val="00A07079"/>
    <w:rsid w:val="00A21AF8"/>
    <w:rsid w:val="00A271E1"/>
    <w:rsid w:val="00A6425D"/>
    <w:rsid w:val="00A95851"/>
    <w:rsid w:val="00A96376"/>
    <w:rsid w:val="00AA7E4B"/>
    <w:rsid w:val="00B03ED5"/>
    <w:rsid w:val="00B21D64"/>
    <w:rsid w:val="00B73E22"/>
    <w:rsid w:val="00B777A6"/>
    <w:rsid w:val="00BB7CE4"/>
    <w:rsid w:val="00BC33C3"/>
    <w:rsid w:val="00BF0DAF"/>
    <w:rsid w:val="00C05345"/>
    <w:rsid w:val="00C344AA"/>
    <w:rsid w:val="00C37B1A"/>
    <w:rsid w:val="00C777FF"/>
    <w:rsid w:val="00CD2FD2"/>
    <w:rsid w:val="00D12DFD"/>
    <w:rsid w:val="00D4301B"/>
    <w:rsid w:val="00D62B7E"/>
    <w:rsid w:val="00DE124A"/>
    <w:rsid w:val="00E3642D"/>
    <w:rsid w:val="00FD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paragraph" w:styleId="BalloonText">
    <w:name w:val="Balloon Text"/>
    <w:basedOn w:val="Normal"/>
    <w:link w:val="BalloonTextChar"/>
    <w:uiPriority w:val="99"/>
    <w:semiHidden/>
    <w:unhideWhenUsed/>
    <w:rsid w:val="008F1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E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0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an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895D5FC2AA4E63BA42DF054C0F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B087B-4A7D-4F7B-8601-631BD428D73E}"/>
      </w:docPartPr>
      <w:docPartBody>
        <w:p w:rsidR="008A2C12" w:rsidRDefault="00C84F16">
          <w:pPr>
            <w:pStyle w:val="F9895D5FC2AA4E63BA42DF054C0FA107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12731"/>
    <w:rsid w:val="0031250A"/>
    <w:rsid w:val="00332CE3"/>
    <w:rsid w:val="008A2C12"/>
    <w:rsid w:val="00A12731"/>
    <w:rsid w:val="00AA2C13"/>
    <w:rsid w:val="00C84F16"/>
    <w:rsid w:val="00F6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6996554BCC46C18B379EA35EFE9C90">
    <w:name w:val="866996554BCC46C18B379EA35EFE9C90"/>
    <w:rsid w:val="008A2C12"/>
  </w:style>
  <w:style w:type="paragraph" w:customStyle="1" w:styleId="AA05738BBB73405EA85387B7437F6239">
    <w:name w:val="AA05738BBB73405EA85387B7437F6239"/>
    <w:rsid w:val="008A2C12"/>
  </w:style>
  <w:style w:type="paragraph" w:customStyle="1" w:styleId="DA4EC58BCD03473AB3E573280EC344C0">
    <w:name w:val="DA4EC58BCD03473AB3E573280EC344C0"/>
    <w:rsid w:val="008A2C12"/>
  </w:style>
  <w:style w:type="paragraph" w:customStyle="1" w:styleId="1A9EB3D1E0B94A4DB06EC72021001BAB">
    <w:name w:val="1A9EB3D1E0B94A4DB06EC72021001BAB"/>
    <w:rsid w:val="008A2C12"/>
  </w:style>
  <w:style w:type="paragraph" w:customStyle="1" w:styleId="40808117418647178D7B1CD828096C57">
    <w:name w:val="40808117418647178D7B1CD828096C57"/>
    <w:rsid w:val="008A2C12"/>
  </w:style>
  <w:style w:type="paragraph" w:customStyle="1" w:styleId="C2CD14C9807D439CB74AB85F765CAC4E">
    <w:name w:val="C2CD14C9807D439CB74AB85F765CAC4E"/>
    <w:rsid w:val="008A2C12"/>
  </w:style>
  <w:style w:type="paragraph" w:customStyle="1" w:styleId="A88FB23C5BCE43BC95258D052E2D2A79">
    <w:name w:val="A88FB23C5BCE43BC95258D052E2D2A79"/>
    <w:rsid w:val="008A2C12"/>
  </w:style>
  <w:style w:type="paragraph" w:customStyle="1" w:styleId="AC57BBB603C1453FA39741343859EB8F">
    <w:name w:val="AC57BBB603C1453FA39741343859EB8F"/>
    <w:rsid w:val="008A2C12"/>
  </w:style>
  <w:style w:type="paragraph" w:customStyle="1" w:styleId="C7BBD4E8F61D4CE3B297142C9EC2D8B4">
    <w:name w:val="C7BBD4E8F61D4CE3B297142C9EC2D8B4"/>
    <w:rsid w:val="008A2C12"/>
  </w:style>
  <w:style w:type="paragraph" w:customStyle="1" w:styleId="D799BF7CD3AB462FB679EC8E3A030471">
    <w:name w:val="D799BF7CD3AB462FB679EC8E3A030471"/>
    <w:rsid w:val="008A2C12"/>
  </w:style>
  <w:style w:type="paragraph" w:customStyle="1" w:styleId="A29BEFBE6BB748539AFA399A9A0E4D89">
    <w:name w:val="A29BEFBE6BB748539AFA399A9A0E4D89"/>
    <w:rsid w:val="008A2C12"/>
  </w:style>
  <w:style w:type="paragraph" w:customStyle="1" w:styleId="CEC362E997E649A79D0EF3E53F237547">
    <w:name w:val="CEC362E997E649A79D0EF3E53F237547"/>
    <w:rsid w:val="008A2C12"/>
  </w:style>
  <w:style w:type="paragraph" w:customStyle="1" w:styleId="F9895D5FC2AA4E63BA42DF054C0FA107">
    <w:name w:val="F9895D5FC2AA4E63BA42DF054C0FA107"/>
    <w:rsid w:val="008A2C12"/>
  </w:style>
  <w:style w:type="paragraph" w:customStyle="1" w:styleId="69FE0393C77041E2BB8974CD51B765BC">
    <w:name w:val="69FE0393C77041E2BB8974CD51B765BC"/>
    <w:rsid w:val="008A2C12"/>
  </w:style>
  <w:style w:type="paragraph" w:customStyle="1" w:styleId="7703AEC72032488097B01209301BF89B">
    <w:name w:val="7703AEC72032488097B01209301BF89B"/>
    <w:rsid w:val="008A2C12"/>
  </w:style>
  <w:style w:type="paragraph" w:customStyle="1" w:styleId="76BD4732947D45F8BAF5DED397F717D0">
    <w:name w:val="76BD4732947D45F8BAF5DED397F717D0"/>
    <w:rsid w:val="008A2C12"/>
  </w:style>
  <w:style w:type="paragraph" w:customStyle="1" w:styleId="42FC329D6E154D20B7A2777D613F22B8">
    <w:name w:val="42FC329D6E154D20B7A2777D613F22B8"/>
    <w:rsid w:val="008A2C12"/>
  </w:style>
  <w:style w:type="paragraph" w:customStyle="1" w:styleId="EBCF291D1BCB4AF69043C75B9A9C89A2">
    <w:name w:val="EBCF291D1BCB4AF69043C75B9A9C89A2"/>
    <w:rsid w:val="008A2C12"/>
  </w:style>
  <w:style w:type="paragraph" w:customStyle="1" w:styleId="BD89173047524190A294A33FBC13E455">
    <w:name w:val="BD89173047524190A294A33FBC13E455"/>
    <w:rsid w:val="008A2C12"/>
  </w:style>
  <w:style w:type="paragraph" w:customStyle="1" w:styleId="1E87DEBC97E442A4AC426B78DC0D9791">
    <w:name w:val="1E87DEBC97E442A4AC426B78DC0D9791"/>
    <w:rsid w:val="008A2C12"/>
  </w:style>
  <w:style w:type="paragraph" w:customStyle="1" w:styleId="F71E43AF81954224B381B36452E3B06D">
    <w:name w:val="F71E43AF81954224B381B36452E3B06D"/>
    <w:rsid w:val="008A2C12"/>
  </w:style>
  <w:style w:type="paragraph" w:customStyle="1" w:styleId="8E3DAD2022D040FCB3ACADA3F192974A">
    <w:name w:val="8E3DAD2022D040FCB3ACADA3F192974A"/>
    <w:rsid w:val="008A2C12"/>
  </w:style>
  <w:style w:type="paragraph" w:customStyle="1" w:styleId="DEBB3957CC00498AB284AA79EE9EBAFC">
    <w:name w:val="DEBB3957CC00498AB284AA79EE9EBAFC"/>
    <w:rsid w:val="008A2C12"/>
  </w:style>
  <w:style w:type="paragraph" w:customStyle="1" w:styleId="5EC8064130FD4FC3BD462B638E8A7487">
    <w:name w:val="5EC8064130FD4FC3BD462B638E8A7487"/>
    <w:rsid w:val="008A2C12"/>
  </w:style>
  <w:style w:type="paragraph" w:customStyle="1" w:styleId="62F5DDB3407140C79303F42FD40410B4">
    <w:name w:val="62F5DDB3407140C79303F42FD40410B4"/>
    <w:rsid w:val="008A2C12"/>
  </w:style>
  <w:style w:type="paragraph" w:customStyle="1" w:styleId="E689CD5FF8AA48A094D3099B6C247C4A">
    <w:name w:val="E689CD5FF8AA48A094D3099B6C247C4A"/>
    <w:rsid w:val="008A2C12"/>
  </w:style>
  <w:style w:type="paragraph" w:customStyle="1" w:styleId="JobDescription">
    <w:name w:val="Job Description"/>
    <w:basedOn w:val="Normal"/>
    <w:link w:val="JobDescriptionChar"/>
    <w:uiPriority w:val="18"/>
    <w:qFormat/>
    <w:rsid w:val="008A2C12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8A2C12"/>
    <w:rPr>
      <w:rFonts w:eastAsiaTheme="minorHAnsi"/>
      <w:color w:val="262626" w:themeColor="text1" w:themeTint="D9"/>
      <w:sz w:val="18"/>
      <w:szCs w:val="18"/>
    </w:rPr>
  </w:style>
  <w:style w:type="paragraph" w:customStyle="1" w:styleId="A41E44082AF3419AA1521472F2C43E47">
    <w:name w:val="A41E44082AF3419AA1521472F2C43E47"/>
    <w:rsid w:val="008A2C12"/>
  </w:style>
  <w:style w:type="paragraph" w:styleId="ListBullet">
    <w:name w:val="List Bullet"/>
    <w:basedOn w:val="Normal"/>
    <w:uiPriority w:val="99"/>
    <w:qFormat/>
    <w:rsid w:val="008A2C12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8A2C12"/>
    <w:pPr>
      <w:numPr>
        <w:numId w:val="1"/>
      </w:numPr>
    </w:pPr>
  </w:style>
  <w:style w:type="paragraph" w:customStyle="1" w:styleId="F2090AFAA5A14D43BDDFDD52ED0DB6A0">
    <w:name w:val="F2090AFAA5A14D43BDDFDD52ED0DB6A0"/>
    <w:rsid w:val="008A2C12"/>
  </w:style>
  <w:style w:type="paragraph" w:customStyle="1" w:styleId="BEEDC558EF4944168FA00A8802DD3966">
    <w:name w:val="BEEDC558EF4944168FA00A8802DD3966"/>
    <w:rsid w:val="008A2C12"/>
  </w:style>
  <w:style w:type="paragraph" w:customStyle="1" w:styleId="7E8357AB7DD644E8A6859994BE6A5975">
    <w:name w:val="7E8357AB7DD644E8A6859994BE6A5975"/>
    <w:rsid w:val="008A2C12"/>
  </w:style>
  <w:style w:type="paragraph" w:customStyle="1" w:styleId="0B3612397E2C43F3BBDC8D4CC716081A">
    <w:name w:val="0B3612397E2C43F3BBDC8D4CC716081A"/>
    <w:rsid w:val="008A2C12"/>
  </w:style>
  <w:style w:type="paragraph" w:customStyle="1" w:styleId="09E622CDE47340648180E94C2A1946E4">
    <w:name w:val="09E622CDE47340648180E94C2A1946E4"/>
    <w:rsid w:val="008A2C12"/>
  </w:style>
  <w:style w:type="paragraph" w:customStyle="1" w:styleId="D717BBC11D61436EBC016605CC5739A4">
    <w:name w:val="D717BBC11D61436EBC016605CC5739A4"/>
    <w:rsid w:val="008A2C12"/>
  </w:style>
  <w:style w:type="paragraph" w:customStyle="1" w:styleId="84B2DA958936413AA50BFA1E0F26BE7D">
    <w:name w:val="84B2DA958936413AA50BFA1E0F26BE7D"/>
    <w:rsid w:val="008A2C12"/>
  </w:style>
  <w:style w:type="paragraph" w:customStyle="1" w:styleId="6B41EDF9962E4ABDBC4E2B66B662A464">
    <w:name w:val="6B41EDF9962E4ABDBC4E2B66B662A464"/>
    <w:rsid w:val="008A2C12"/>
  </w:style>
  <w:style w:type="paragraph" w:customStyle="1" w:styleId="E4ECE73FCAEA41698071A1A61B7EF1CC">
    <w:name w:val="E4ECE73FCAEA41698071A1A61B7EF1CC"/>
    <w:rsid w:val="008A2C12"/>
  </w:style>
  <w:style w:type="paragraph" w:customStyle="1" w:styleId="F561F6EAD2314151887B1C5B3F10590F">
    <w:name w:val="F561F6EAD2314151887B1C5B3F10590F"/>
    <w:rsid w:val="008A2C12"/>
  </w:style>
  <w:style w:type="paragraph" w:customStyle="1" w:styleId="96E5B74828B64F50AFD34203FC1CE397">
    <w:name w:val="96E5B74828B64F50AFD34203FC1CE397"/>
    <w:rsid w:val="008A2C12"/>
  </w:style>
  <w:style w:type="paragraph" w:customStyle="1" w:styleId="059EB79D65674F64B6798E860079F254">
    <w:name w:val="059EB79D65674F64B6798E860079F254"/>
    <w:rsid w:val="008A2C12"/>
  </w:style>
  <w:style w:type="paragraph" w:customStyle="1" w:styleId="3A0B7E1368704D1AB3F2A40AB571A8D1">
    <w:name w:val="3A0B7E1368704D1AB3F2A40AB571A8D1"/>
    <w:rsid w:val="008A2C12"/>
  </w:style>
  <w:style w:type="paragraph" w:customStyle="1" w:styleId="A9E7F23F7E764FAC8937EC2836813D6E">
    <w:name w:val="A9E7F23F7E764FAC8937EC2836813D6E"/>
    <w:rsid w:val="008A2C12"/>
  </w:style>
  <w:style w:type="paragraph" w:customStyle="1" w:styleId="93AAF3FDA7B54F5C88F122C3FFAA8F29">
    <w:name w:val="93AAF3FDA7B54F5C88F122C3FFAA8F29"/>
    <w:rsid w:val="008A2C12"/>
  </w:style>
  <w:style w:type="paragraph" w:customStyle="1" w:styleId="5879A30C43CA4FDCA29112DC25433A38">
    <w:name w:val="5879A30C43CA4FDCA29112DC25433A38"/>
    <w:rsid w:val="008A2C12"/>
  </w:style>
  <w:style w:type="paragraph" w:customStyle="1" w:styleId="2591A9F6619B4C5FB366F22A9CA52E9C">
    <w:name w:val="2591A9F6619B4C5FB366F22A9CA52E9C"/>
    <w:rsid w:val="008A2C12"/>
  </w:style>
  <w:style w:type="paragraph" w:customStyle="1" w:styleId="FE28D80BF99A411C8DF420126B44C7CB">
    <w:name w:val="FE28D80BF99A411C8DF420126B44C7CB"/>
    <w:rsid w:val="008A2C12"/>
  </w:style>
  <w:style w:type="paragraph" w:customStyle="1" w:styleId="26F0D44313974213B57C11D649AEEBE5">
    <w:name w:val="26F0D44313974213B57C11D649AEEBE5"/>
    <w:rsid w:val="008A2C12"/>
  </w:style>
  <w:style w:type="paragraph" w:customStyle="1" w:styleId="18CB54BA489C46A283CA28805BB74E2D">
    <w:name w:val="18CB54BA489C46A283CA28805BB74E2D"/>
    <w:rsid w:val="008A2C12"/>
  </w:style>
  <w:style w:type="paragraph" w:customStyle="1" w:styleId="14E20248746141B68450575428804400">
    <w:name w:val="14E20248746141B68450575428804400"/>
    <w:rsid w:val="008A2C12"/>
  </w:style>
  <w:style w:type="paragraph" w:customStyle="1" w:styleId="558EF50591F94F88B0DF3FC3E470FDC9">
    <w:name w:val="558EF50591F94F88B0DF3FC3E470FDC9"/>
    <w:rsid w:val="00A12731"/>
  </w:style>
  <w:style w:type="paragraph" w:customStyle="1" w:styleId="EB03BF7725D245079E9233E75E15865A">
    <w:name w:val="EB03BF7725D245079E9233E75E15865A"/>
    <w:rsid w:val="00A12731"/>
  </w:style>
  <w:style w:type="paragraph" w:customStyle="1" w:styleId="9F42DBCB39264FAAB2132032B23D6629">
    <w:name w:val="9F42DBCB39264FAAB2132032B23D6629"/>
    <w:rsid w:val="00A12731"/>
  </w:style>
  <w:style w:type="paragraph" w:customStyle="1" w:styleId="4C1272D876464830847D138CE3DE9E9A">
    <w:name w:val="4C1272D876464830847D138CE3DE9E9A"/>
    <w:rsid w:val="00A12731"/>
  </w:style>
  <w:style w:type="paragraph" w:customStyle="1" w:styleId="EBBB829DDAA14E95BCD5227755B57892">
    <w:name w:val="EBBB829DDAA14E95BCD5227755B57892"/>
    <w:rsid w:val="00A12731"/>
  </w:style>
  <w:style w:type="paragraph" w:customStyle="1" w:styleId="CBDEDE597DDA42728C5B6B014B858447">
    <w:name w:val="CBDEDE597DDA42728C5B6B014B858447"/>
    <w:rsid w:val="00A12731"/>
  </w:style>
  <w:style w:type="paragraph" w:customStyle="1" w:styleId="F04FA432081F4F968824C9E1218E33B4">
    <w:name w:val="F04FA432081F4F968824C9E1218E33B4"/>
    <w:rsid w:val="00A12731"/>
  </w:style>
  <w:style w:type="paragraph" w:customStyle="1" w:styleId="6F0F5936372647C9A0935C7656043511">
    <w:name w:val="6F0F5936372647C9A0935C7656043511"/>
    <w:rsid w:val="00A12731"/>
  </w:style>
  <w:style w:type="paragraph" w:customStyle="1" w:styleId="458A22C4934743458204EB1C2687B3B9">
    <w:name w:val="458A22C4934743458204EB1C2687B3B9"/>
    <w:rsid w:val="00A12731"/>
  </w:style>
  <w:style w:type="paragraph" w:customStyle="1" w:styleId="EEF462BA0E1D434EA2D3E2FC546EB733">
    <w:name w:val="EEF462BA0E1D434EA2D3E2FC546EB733"/>
    <w:rsid w:val="00A12731"/>
  </w:style>
  <w:style w:type="paragraph" w:customStyle="1" w:styleId="432C1DFEA94143B9921F5B764A3ECBAC">
    <w:name w:val="432C1DFEA94143B9921F5B764A3ECBAC"/>
    <w:rsid w:val="00A12731"/>
  </w:style>
  <w:style w:type="paragraph" w:customStyle="1" w:styleId="B92C28E286724CD3A08F33B93D84AE54">
    <w:name w:val="B92C28E286724CD3A08F33B93D84AE54"/>
    <w:rsid w:val="00A12731"/>
  </w:style>
  <w:style w:type="paragraph" w:customStyle="1" w:styleId="F965E77DB4224832A5874D7702E32448">
    <w:name w:val="F965E77DB4224832A5874D7702E32448"/>
    <w:rsid w:val="00A12731"/>
  </w:style>
  <w:style w:type="paragraph" w:customStyle="1" w:styleId="73592F631B2645B599EAD647151D3A63">
    <w:name w:val="73592F631B2645B599EAD647151D3A63"/>
    <w:rsid w:val="00A12731"/>
  </w:style>
  <w:style w:type="paragraph" w:customStyle="1" w:styleId="49085062C2914C829376CB3FA4875B9F">
    <w:name w:val="49085062C2914C829376CB3FA4875B9F"/>
    <w:rsid w:val="00A12731"/>
  </w:style>
  <w:style w:type="paragraph" w:customStyle="1" w:styleId="AE5FAB75BC95467F998A11004D390374">
    <w:name w:val="AE5FAB75BC95467F998A11004D390374"/>
    <w:rsid w:val="00A12731"/>
  </w:style>
  <w:style w:type="paragraph" w:customStyle="1" w:styleId="499261BE0DF743E6B2004DDDE78DA4B8">
    <w:name w:val="499261BE0DF743E6B2004DDDE78DA4B8"/>
    <w:rsid w:val="00A12731"/>
  </w:style>
  <w:style w:type="paragraph" w:customStyle="1" w:styleId="9C32991F35B247B297BF85FC88D88008">
    <w:name w:val="9C32991F35B247B297BF85FC88D88008"/>
    <w:rsid w:val="00A12731"/>
  </w:style>
  <w:style w:type="paragraph" w:customStyle="1" w:styleId="4066F0B5B85D46E4B021187CD6095D7B">
    <w:name w:val="4066F0B5B85D46E4B021187CD6095D7B"/>
    <w:rsid w:val="00A12731"/>
  </w:style>
  <w:style w:type="paragraph" w:customStyle="1" w:styleId="0A7501C4CDA345F8A59A0FDDA8789C8C">
    <w:name w:val="0A7501C4CDA345F8A59A0FDDA8789C8C"/>
    <w:rsid w:val="00A12731"/>
  </w:style>
  <w:style w:type="paragraph" w:customStyle="1" w:styleId="5E5E3AC2456749A89B514B8911025A85">
    <w:name w:val="5E5E3AC2456749A89B514B8911025A85"/>
    <w:rsid w:val="00A12731"/>
  </w:style>
  <w:style w:type="paragraph" w:customStyle="1" w:styleId="FEC6F83D19FA4CF2A364584D14BD4D1D">
    <w:name w:val="FEC6F83D19FA4CF2A364584D14BD4D1D"/>
    <w:rsid w:val="00A1273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2021-06-09T02:32:00Z</dcterms:created>
  <dcterms:modified xsi:type="dcterms:W3CDTF">2021-06-26T03:48:00Z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